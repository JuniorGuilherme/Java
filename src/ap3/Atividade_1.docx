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5386"/>
        <w:gridCol w:w="2268"/>
      </w:tblGrid>
      <w:tr w:rsidR="00281BA8" w:rsidRPr="008B37AB" w14:paraId="35359BB5" w14:textId="77777777" w:rsidTr="00E61330">
        <w:tc>
          <w:tcPr>
            <w:tcW w:w="2836" w:type="dxa"/>
            <w:vAlign w:val="center"/>
          </w:tcPr>
          <w:p w14:paraId="322F4671" w14:textId="77777777" w:rsidR="00281BA8" w:rsidRPr="008B37AB" w:rsidRDefault="009D3061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42E281E1" wp14:editId="069D67D6">
                  <wp:extent cx="1704975" cy="400050"/>
                  <wp:effectExtent l="19050" t="0" r="9525" b="0"/>
                  <wp:docPr id="1" name="Imagem 1" descr="novaulbra2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vaulbra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5AAE2116" w14:textId="77777777" w:rsidR="00281BA8" w:rsidRPr="007F34E1" w:rsidRDefault="009D3061" w:rsidP="00E72DD4">
            <w:pPr>
              <w:jc w:val="left"/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FA54113" wp14:editId="61BE68EA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4A47D2">
              <w:t>UNIVERSIDADE LUTERANA DO BRASI</w:t>
            </w:r>
            <w:r w:rsidR="00D17E01">
              <w:t>L</w:t>
            </w:r>
            <w:r w:rsidR="00D17E01">
              <w:br/>
              <w:t>ULBRA–Torres</w:t>
            </w:r>
            <w:r w:rsidR="00D17E01">
              <w:br/>
              <w:t xml:space="preserve">CURSOS DE SI E </w:t>
            </w:r>
            <w:r w:rsidR="00281BA8" w:rsidRPr="004A47D2">
              <w:t>STADS</w:t>
            </w:r>
            <w:r w:rsidR="00281BA8" w:rsidRPr="004A47D2">
              <w:br/>
            </w:r>
          </w:p>
        </w:tc>
        <w:tc>
          <w:tcPr>
            <w:tcW w:w="2268" w:type="dxa"/>
          </w:tcPr>
          <w:p w14:paraId="65382022" w14:textId="77777777" w:rsidR="00281BA8" w:rsidRPr="008B37AB" w:rsidRDefault="00880EC1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60CBD23D" wp14:editId="064D6A52">
                  <wp:extent cx="1303020" cy="38735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sem_fund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3430C" w14:textId="77777777" w:rsidR="00281BA8" w:rsidRDefault="00281BA8" w:rsidP="00E724D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5"/>
        <w:gridCol w:w="4880"/>
        <w:gridCol w:w="1950"/>
        <w:gridCol w:w="1394"/>
      </w:tblGrid>
      <w:tr w:rsidR="00281BA8" w14:paraId="739672A5" w14:textId="77777777" w:rsidTr="00E61330">
        <w:tc>
          <w:tcPr>
            <w:tcW w:w="2095" w:type="dxa"/>
            <w:tcBorders>
              <w:top w:val="single" w:sz="24" w:space="0" w:color="auto"/>
            </w:tcBorders>
          </w:tcPr>
          <w:p w14:paraId="66500A75" w14:textId="77777777" w:rsidR="00281BA8" w:rsidRDefault="00281BA8" w:rsidP="00E724D1">
            <w:r>
              <w:t>Disciplina...............:</w:t>
            </w:r>
          </w:p>
        </w:tc>
        <w:tc>
          <w:tcPr>
            <w:tcW w:w="4880" w:type="dxa"/>
            <w:tcBorders>
              <w:top w:val="single" w:sz="24" w:space="0" w:color="auto"/>
            </w:tcBorders>
          </w:tcPr>
          <w:p w14:paraId="27AE284F" w14:textId="77777777" w:rsidR="00281BA8" w:rsidRPr="00432F11" w:rsidRDefault="00281BA8" w:rsidP="00E724D1">
            <w:pPr>
              <w:rPr>
                <w:u w:val="single"/>
              </w:rPr>
            </w:pPr>
          </w:p>
        </w:tc>
        <w:tc>
          <w:tcPr>
            <w:tcW w:w="1950" w:type="dxa"/>
            <w:tcBorders>
              <w:top w:val="single" w:sz="24" w:space="0" w:color="auto"/>
            </w:tcBorders>
          </w:tcPr>
          <w:p w14:paraId="5F4D3790" w14:textId="77777777" w:rsidR="00281BA8" w:rsidRDefault="00281BA8" w:rsidP="00E724D1">
            <w: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3059797D" w14:textId="77777777" w:rsidR="00281BA8" w:rsidRPr="006D2131" w:rsidRDefault="00281BA8" w:rsidP="00E724D1"/>
        </w:tc>
      </w:tr>
      <w:tr w:rsidR="00281BA8" w14:paraId="008238B2" w14:textId="77777777" w:rsidTr="00E61330">
        <w:tc>
          <w:tcPr>
            <w:tcW w:w="2095" w:type="dxa"/>
          </w:tcPr>
          <w:p w14:paraId="6DB913A8" w14:textId="77777777" w:rsidR="00281BA8" w:rsidRDefault="00281BA8" w:rsidP="00E724D1">
            <w:r>
              <w:t>Professor...............:</w:t>
            </w:r>
          </w:p>
        </w:tc>
        <w:tc>
          <w:tcPr>
            <w:tcW w:w="4880" w:type="dxa"/>
          </w:tcPr>
          <w:p w14:paraId="70340DA3" w14:textId="77777777" w:rsidR="00281BA8" w:rsidRDefault="00561570" w:rsidP="00E724D1">
            <w:r>
              <w:t>Ramon dos Santos Lummertz</w:t>
            </w:r>
          </w:p>
        </w:tc>
        <w:tc>
          <w:tcPr>
            <w:tcW w:w="1950" w:type="dxa"/>
          </w:tcPr>
          <w:p w14:paraId="17FC1EED" w14:textId="77777777" w:rsidR="00281BA8" w:rsidRDefault="00281BA8" w:rsidP="00E724D1">
            <w:r>
              <w:t>Semestre letivo...:</w:t>
            </w:r>
          </w:p>
        </w:tc>
        <w:tc>
          <w:tcPr>
            <w:tcW w:w="1394" w:type="dxa"/>
          </w:tcPr>
          <w:p w14:paraId="3E3B358D" w14:textId="4D7D87A3" w:rsidR="00281BA8" w:rsidRDefault="00281BA8" w:rsidP="005828A0">
            <w:r>
              <w:t>201</w:t>
            </w:r>
            <w:r w:rsidR="005828A0">
              <w:t>6</w:t>
            </w:r>
            <w:r>
              <w:t>/</w:t>
            </w:r>
            <w:r w:rsidR="00D325A4">
              <w:t>2</w:t>
            </w:r>
          </w:p>
        </w:tc>
      </w:tr>
      <w:tr w:rsidR="00281BA8" w14:paraId="42280B35" w14:textId="77777777" w:rsidTr="00E61330">
        <w:tc>
          <w:tcPr>
            <w:tcW w:w="2095" w:type="dxa"/>
          </w:tcPr>
          <w:p w14:paraId="1EC5A94E" w14:textId="77777777" w:rsidR="00281BA8" w:rsidRDefault="00281BA8" w:rsidP="00E724D1">
            <w:r>
              <w:t>Curso.....................:</w:t>
            </w:r>
          </w:p>
        </w:tc>
        <w:tc>
          <w:tcPr>
            <w:tcW w:w="4880" w:type="dxa"/>
          </w:tcPr>
          <w:p w14:paraId="1FFCE85C" w14:textId="77777777" w:rsidR="00281BA8" w:rsidRDefault="00E45791" w:rsidP="00E724D1">
            <w:r>
              <w:t>Sistemas de Informação Stads</w:t>
            </w:r>
          </w:p>
        </w:tc>
        <w:tc>
          <w:tcPr>
            <w:tcW w:w="1950" w:type="dxa"/>
          </w:tcPr>
          <w:p w14:paraId="446ADA4A" w14:textId="77777777" w:rsidR="00281BA8" w:rsidRDefault="00281BA8" w:rsidP="00E724D1">
            <w:r>
              <w:t>Data.....................:</w:t>
            </w:r>
          </w:p>
        </w:tc>
        <w:tc>
          <w:tcPr>
            <w:tcW w:w="1394" w:type="dxa"/>
          </w:tcPr>
          <w:p w14:paraId="5245284E" w14:textId="77777777" w:rsidR="00281BA8" w:rsidRDefault="00281BA8" w:rsidP="00E45791"/>
        </w:tc>
      </w:tr>
      <w:tr w:rsidR="00281BA8" w14:paraId="043D865F" w14:textId="77777777" w:rsidTr="00E61330">
        <w:tc>
          <w:tcPr>
            <w:tcW w:w="2095" w:type="dxa"/>
            <w:tcBorders>
              <w:bottom w:val="single" w:sz="24" w:space="0" w:color="auto"/>
            </w:tcBorders>
          </w:tcPr>
          <w:p w14:paraId="1542C60D" w14:textId="77777777" w:rsidR="00281BA8" w:rsidRDefault="00281BA8" w:rsidP="00E724D1">
            <w:r>
              <w:t xml:space="preserve">Aluno.....................: </w:t>
            </w:r>
          </w:p>
        </w:tc>
        <w:tc>
          <w:tcPr>
            <w:tcW w:w="4880" w:type="dxa"/>
            <w:tcBorders>
              <w:bottom w:val="single" w:sz="24" w:space="0" w:color="auto"/>
            </w:tcBorders>
          </w:tcPr>
          <w:p w14:paraId="3DB49360" w14:textId="77777777" w:rsidR="00281BA8" w:rsidRDefault="00281BA8" w:rsidP="00E724D1"/>
        </w:tc>
        <w:tc>
          <w:tcPr>
            <w:tcW w:w="1950" w:type="dxa"/>
            <w:tcBorders>
              <w:bottom w:val="single" w:sz="24" w:space="0" w:color="auto"/>
            </w:tcBorders>
          </w:tcPr>
          <w:p w14:paraId="53869B9F" w14:textId="77777777" w:rsidR="00281BA8" w:rsidRDefault="00281BA8" w:rsidP="00E724D1">
            <w: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6E0D031E" w14:textId="77777777" w:rsidR="00281BA8" w:rsidRDefault="00281BA8" w:rsidP="00E724D1"/>
        </w:tc>
      </w:tr>
    </w:tbl>
    <w:p w14:paraId="4758905A" w14:textId="77777777" w:rsidR="00281BA8" w:rsidRDefault="00281BA8" w:rsidP="00E724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281BA8" w14:paraId="319BF4A4" w14:textId="77777777" w:rsidTr="00E61330">
        <w:tc>
          <w:tcPr>
            <w:tcW w:w="10314" w:type="dxa"/>
            <w:shd w:val="clear" w:color="auto" w:fill="F3F3F3"/>
          </w:tcPr>
          <w:p w14:paraId="2BA69C1F" w14:textId="77777777" w:rsidR="00AD02C8" w:rsidRPr="008867F8" w:rsidRDefault="00281BA8" w:rsidP="00E724D1">
            <w:pPr>
              <w:rPr>
                <w:u w:val="single"/>
              </w:rPr>
            </w:pPr>
            <w:r w:rsidRPr="005F1102">
              <w:t>INSTRUÇÕES</w:t>
            </w:r>
            <w:r w:rsidR="008867F8">
              <w:t xml:space="preserve"> ATIVIDADE </w:t>
            </w:r>
          </w:p>
          <w:p w14:paraId="31C0196B" w14:textId="77777777" w:rsidR="00101B3F" w:rsidRPr="005F1102" w:rsidRDefault="00101B3F" w:rsidP="00CE565C"/>
        </w:tc>
      </w:tr>
    </w:tbl>
    <w:p w14:paraId="4704F817" w14:textId="77777777" w:rsidR="00AC7251" w:rsidRDefault="00AC7251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24AE7342" w14:textId="77777777" w:rsidR="004B0ED2" w:rsidRDefault="004B0ED2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538869D7" w14:textId="77777777" w:rsidR="00D72ECB" w:rsidRPr="002505A4" w:rsidRDefault="00D72ECB" w:rsidP="00234752">
      <w:pPr>
        <w:pStyle w:val="PargrafodaLista"/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</w:p>
    <w:p w14:paraId="63C96742" w14:textId="3228AA6E" w:rsidR="00D325A4" w:rsidRDefault="00D325A4" w:rsidP="00D325A4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Descreva como funciona o</w:t>
      </w:r>
      <w:r w:rsidR="00D94FEF">
        <w:rPr>
          <w:rFonts w:asciiTheme="minorHAnsi" w:hAnsiTheme="minorHAnsi" w:cs="Consolas"/>
          <w:sz w:val="22"/>
          <w:szCs w:val="22"/>
        </w:rPr>
        <w:t xml:space="preserve"> pa</w:t>
      </w:r>
      <w:r w:rsidR="002737E3">
        <w:rPr>
          <w:rFonts w:asciiTheme="minorHAnsi" w:hAnsiTheme="minorHAnsi" w:cs="Consolas"/>
          <w:sz w:val="22"/>
          <w:szCs w:val="22"/>
        </w:rPr>
        <w:t>drão de nomenclatura Camel Case</w:t>
      </w:r>
      <w:r>
        <w:rPr>
          <w:rFonts w:asciiTheme="minorHAnsi" w:hAnsiTheme="minorHAnsi" w:cs="Consolas"/>
          <w:sz w:val="22"/>
          <w:szCs w:val="22"/>
        </w:rPr>
        <w:t xml:space="preserve"> em JAVA.</w:t>
      </w:r>
    </w:p>
    <w:p w14:paraId="5D1EF961" w14:textId="14021E99" w:rsidR="006B424F" w:rsidRDefault="006B424F" w:rsidP="006B424F">
      <w:pPr>
        <w:pStyle w:val="PargrafodaLista"/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R: O padrão Camel Case define que a nomenclatura dos objetos deve iniciar com letra minúscula, e a próxima palavra que forma o nome inicia com letra maiúscula e assim sucessivamente. </w:t>
      </w:r>
    </w:p>
    <w:p w14:paraId="09161949" w14:textId="305C7E25" w:rsidR="00D325A4" w:rsidRDefault="00D325A4" w:rsidP="00D325A4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O que é um bytecode java? </w:t>
      </w:r>
      <w:r w:rsidRPr="00D325A4">
        <w:rPr>
          <w:rFonts w:asciiTheme="minorHAnsi" w:hAnsiTheme="minorHAnsi" w:cs="Consolas"/>
          <w:sz w:val="22"/>
          <w:szCs w:val="22"/>
        </w:rPr>
        <w:t>Quais os benefícios que o uso do bytecode?</w:t>
      </w:r>
    </w:p>
    <w:p w14:paraId="67600B82" w14:textId="42A8E67F" w:rsidR="006B424F" w:rsidRDefault="006B424F" w:rsidP="006B424F">
      <w:pPr>
        <w:pStyle w:val="PargrafodaLista"/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R: Um bytecode java é um binário universal que é interpretado dentro da maquina virtual java que pode ser instalada em qualquer dispositivo, qualquer maquina. Os benefícios do uso do bytecode é que pode ser rodado em qualquer lugar, qualquer maquina, é extremamente universal, ou seja, é programado uma única vez e roda da mesma forma em qualquer lugar que seja executado. A desvantagem é que pode ter um desempenho inferior, comparado a binários que são gerados para um sistema específico, pois são otimizados para aquele caso.</w:t>
      </w:r>
    </w:p>
    <w:p w14:paraId="79A6A423" w14:textId="649F790A" w:rsidR="00D54D00" w:rsidRDefault="00D325A4" w:rsidP="00CB0361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Cite os princípios da OOP ?</w:t>
      </w:r>
    </w:p>
    <w:p w14:paraId="54F36BD8" w14:textId="26ADAC72" w:rsidR="006B424F" w:rsidRDefault="006B424F" w:rsidP="006B424F">
      <w:pPr>
        <w:pStyle w:val="PargrafodaLista"/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R: </w:t>
      </w:r>
      <w:r w:rsidR="00AC2443">
        <w:rPr>
          <w:rFonts w:asciiTheme="minorHAnsi" w:hAnsiTheme="minorHAnsi" w:cs="Consolas"/>
          <w:sz w:val="22"/>
          <w:szCs w:val="22"/>
        </w:rPr>
        <w:t>É simples, possui sintaxe familiar e é orientada a objetos. Tem como característica ser robusta e segura. Deve ser executada em alta performance e possui uma arquitetura neutra e portátil.</w:t>
      </w:r>
    </w:p>
    <w:p w14:paraId="6ED70FD8" w14:textId="6FBD5320" w:rsidR="002F17F0" w:rsidRDefault="00CB0361" w:rsidP="002F17F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Quais são os operadores relacionais JAVA?</w:t>
      </w:r>
    </w:p>
    <w:p w14:paraId="4D2AD7ED" w14:textId="0E197FC2" w:rsidR="00AC2443" w:rsidRDefault="00AC2443" w:rsidP="00AC2443">
      <w:pPr>
        <w:pStyle w:val="PargrafodaLista"/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== igual a</w:t>
      </w:r>
    </w:p>
    <w:p w14:paraId="5150BCE6" w14:textId="3E0E1AA4" w:rsidR="00AC2443" w:rsidRDefault="00AC2443" w:rsidP="00AC2443">
      <w:pPr>
        <w:pStyle w:val="PargrafodaLista"/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!= diferente de</w:t>
      </w:r>
    </w:p>
    <w:p w14:paraId="3E20CB90" w14:textId="6725D41F" w:rsidR="00AC2443" w:rsidRDefault="00AC2443" w:rsidP="00AC2443">
      <w:pPr>
        <w:autoSpaceDE w:val="0"/>
        <w:autoSpaceDN w:val="0"/>
        <w:adjustRightInd w:val="0"/>
        <w:ind w:left="1080" w:firstLine="708"/>
        <w:jc w:val="left"/>
        <w:rPr>
          <w:rFonts w:asciiTheme="minorHAnsi" w:hAnsiTheme="minorHAnsi" w:cs="Consolas"/>
          <w:sz w:val="22"/>
          <w:szCs w:val="22"/>
        </w:rPr>
      </w:pPr>
      <w:r w:rsidRPr="00AC2443">
        <w:rPr>
          <w:rFonts w:asciiTheme="minorHAnsi" w:hAnsiTheme="minorHAnsi" w:cs="Consolas"/>
          <w:sz w:val="22"/>
          <w:szCs w:val="22"/>
        </w:rPr>
        <w:t>&gt;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AC2443">
        <w:rPr>
          <w:rFonts w:asciiTheme="minorHAnsi" w:hAnsiTheme="minorHAnsi" w:cs="Consolas"/>
          <w:sz w:val="22"/>
          <w:szCs w:val="22"/>
        </w:rPr>
        <w:t>Maior</w:t>
      </w:r>
    </w:p>
    <w:p w14:paraId="31479742" w14:textId="48E507F7" w:rsidR="00AC2443" w:rsidRPr="00AC2443" w:rsidRDefault="00AC2443" w:rsidP="00AC2443">
      <w:pPr>
        <w:autoSpaceDE w:val="0"/>
        <w:autoSpaceDN w:val="0"/>
        <w:adjustRightInd w:val="0"/>
        <w:ind w:left="1080" w:firstLine="70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&gt;= Maior e igual</w:t>
      </w:r>
    </w:p>
    <w:p w14:paraId="5C6D9B30" w14:textId="2C7B6304" w:rsidR="00AC2443" w:rsidRDefault="00AC2443" w:rsidP="00AC2443">
      <w:pPr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&lt; </w:t>
      </w:r>
      <w:r w:rsidRPr="00AC2443">
        <w:rPr>
          <w:rFonts w:asciiTheme="minorHAnsi" w:hAnsiTheme="minorHAnsi" w:cs="Consolas"/>
          <w:sz w:val="22"/>
          <w:szCs w:val="22"/>
        </w:rPr>
        <w:t>Menor</w:t>
      </w:r>
    </w:p>
    <w:p w14:paraId="14925192" w14:textId="156F5DEF" w:rsidR="00AC2443" w:rsidRDefault="00AC2443" w:rsidP="00AC2443">
      <w:pPr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&lt;= Menor e igual</w:t>
      </w:r>
    </w:p>
    <w:p w14:paraId="6C734D13" w14:textId="6CFBF673" w:rsidR="00AC2443" w:rsidRDefault="00AC2443" w:rsidP="00AC2443">
      <w:pPr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= atribuição</w:t>
      </w:r>
    </w:p>
    <w:p w14:paraId="212D6FC6" w14:textId="77777777" w:rsidR="00AC2443" w:rsidRPr="00AC2443" w:rsidRDefault="00AC2443" w:rsidP="00AC2443">
      <w:pPr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</w:p>
    <w:p w14:paraId="275114F8" w14:textId="77777777" w:rsidR="00AC2443" w:rsidRPr="00AC2443" w:rsidRDefault="00AC2443" w:rsidP="00AC2443">
      <w:pPr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</w:p>
    <w:p w14:paraId="12C30180" w14:textId="192A79B0" w:rsidR="002F17F0" w:rsidRDefault="002F17F0" w:rsidP="002F17F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O que são identificadores em JAVA?</w:t>
      </w:r>
    </w:p>
    <w:p w14:paraId="0D8B1B99" w14:textId="0561036A" w:rsidR="00AC2443" w:rsidRPr="002F17F0" w:rsidRDefault="00AC2443" w:rsidP="00AC2443">
      <w:pPr>
        <w:pStyle w:val="PargrafodaLista"/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R: Identificadores são os nomes que usamos para identificar e distinguir visualmente as variáveis, classes, objetos e etc.</w:t>
      </w:r>
    </w:p>
    <w:p w14:paraId="08F3C07D" w14:textId="78F0EDF2" w:rsidR="00D54D00" w:rsidRDefault="00D325A4" w:rsidP="000C58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Quais</w:t>
      </w:r>
      <w:r w:rsidR="00D54D00">
        <w:rPr>
          <w:rFonts w:asciiTheme="minorHAnsi" w:hAnsiTheme="minorHAnsi" w:cs="Consolas"/>
          <w:sz w:val="22"/>
          <w:szCs w:val="22"/>
        </w:rPr>
        <w:t xml:space="preserve"> os comandos de JAVA para </w:t>
      </w:r>
      <w:r>
        <w:rPr>
          <w:rFonts w:asciiTheme="minorHAnsi" w:hAnsiTheme="minorHAnsi" w:cs="Consolas"/>
          <w:sz w:val="22"/>
          <w:szCs w:val="22"/>
        </w:rPr>
        <w:t>exibir dados</w:t>
      </w:r>
      <w:r w:rsidR="00D54D00">
        <w:rPr>
          <w:rFonts w:asciiTheme="minorHAnsi" w:hAnsiTheme="minorHAnsi" w:cs="Consolas"/>
          <w:sz w:val="22"/>
          <w:szCs w:val="22"/>
        </w:rPr>
        <w:t xml:space="preserve"> na tela </w:t>
      </w:r>
      <w:r w:rsidR="00CB0361">
        <w:rPr>
          <w:rFonts w:asciiTheme="minorHAnsi" w:hAnsiTheme="minorHAnsi" w:cs="Consolas"/>
          <w:sz w:val="22"/>
          <w:szCs w:val="22"/>
        </w:rPr>
        <w:t>e para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="00D54D00">
        <w:rPr>
          <w:rFonts w:asciiTheme="minorHAnsi" w:hAnsiTheme="minorHAnsi" w:cs="Consolas"/>
          <w:sz w:val="22"/>
          <w:szCs w:val="22"/>
        </w:rPr>
        <w:t>fazer leitura de dados.</w:t>
      </w:r>
    </w:p>
    <w:p w14:paraId="017DF7CA" w14:textId="77777777" w:rsidR="00AC2443" w:rsidRDefault="00AC2443" w:rsidP="00AC2443">
      <w:pPr>
        <w:pStyle w:val="PargrafodaLista"/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R: Exibir dados: sout</w:t>
      </w:r>
    </w:p>
    <w:p w14:paraId="7F9694B7" w14:textId="77777777" w:rsidR="00FE1DA9" w:rsidRDefault="00AC2443" w:rsidP="00AC2443">
      <w:pPr>
        <w:pStyle w:val="PargrafodaLista"/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Ler dados: Scanner tc= new Scanner(System.in)</w:t>
      </w:r>
      <w:r w:rsidR="00FE1DA9">
        <w:rPr>
          <w:rFonts w:asciiTheme="minorHAnsi" w:hAnsiTheme="minorHAnsi" w:cs="Consolas"/>
          <w:sz w:val="22"/>
          <w:szCs w:val="22"/>
        </w:rPr>
        <w:t>; //cria-se o objeto do tipo Scanner para leitura.</w:t>
      </w:r>
    </w:p>
    <w:p w14:paraId="4DE5479D" w14:textId="49309ACE" w:rsidR="00AC2443" w:rsidRDefault="00FE1DA9" w:rsidP="00AC2443">
      <w:pPr>
        <w:pStyle w:val="PargrafodaLista"/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 variável= tc.next(); // atribui a leitura do objeto para variável.</w:t>
      </w:r>
      <w:r w:rsidR="00AC2443">
        <w:rPr>
          <w:rFonts w:asciiTheme="minorHAnsi" w:hAnsiTheme="minorHAnsi" w:cs="Consolas"/>
          <w:sz w:val="22"/>
          <w:szCs w:val="22"/>
        </w:rPr>
        <w:br/>
      </w:r>
    </w:p>
    <w:p w14:paraId="295AA8BC" w14:textId="68AFB803" w:rsidR="00CB0361" w:rsidRDefault="00CB0361" w:rsidP="000C58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Crie um programa com em </w:t>
      </w:r>
      <w:bookmarkStart w:id="0" w:name="_GoBack"/>
      <w:bookmarkEnd w:id="0"/>
      <w:r>
        <w:rPr>
          <w:rFonts w:asciiTheme="minorHAnsi" w:hAnsiTheme="minorHAnsi" w:cs="Consolas"/>
          <w:sz w:val="22"/>
          <w:szCs w:val="22"/>
        </w:rPr>
        <w:t>JAVA para converter Galões em Litros. Um Galão é equivalente a 3,7854 litros.</w:t>
      </w:r>
    </w:p>
    <w:p w14:paraId="38332980" w14:textId="0F048884" w:rsidR="00FE1DA9" w:rsidRDefault="00FE1DA9" w:rsidP="00FE1DA9">
      <w:pPr>
        <w:pStyle w:val="PargrafodaLista"/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R:</w:t>
      </w:r>
    </w:p>
    <w:p w14:paraId="2976F200" w14:textId="7569971C" w:rsidR="00CB0361" w:rsidRDefault="00CB0361" w:rsidP="000C58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Altere o Programa anterior para que ele faça a conversão de 1 a 100 galões. A cada 10 galões </w:t>
      </w:r>
      <w:r w:rsidR="002F17F0">
        <w:rPr>
          <w:rFonts w:asciiTheme="minorHAnsi" w:hAnsiTheme="minorHAnsi" w:cs="Consolas"/>
          <w:sz w:val="22"/>
          <w:szCs w:val="22"/>
        </w:rPr>
        <w:t>deixe uma linha em branca.</w:t>
      </w:r>
    </w:p>
    <w:p w14:paraId="538CF16A" w14:textId="78FAF4B0" w:rsidR="002F17F0" w:rsidRDefault="002F17F0" w:rsidP="000C58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Crie um programa que calcule seu peso na lua, saiba que a gravidade da lua é 17% da gravidade da terra.</w:t>
      </w:r>
    </w:p>
    <w:p w14:paraId="6A3918A3" w14:textId="3E8B10D0" w:rsidR="00C217CD" w:rsidRPr="00C217CD" w:rsidRDefault="001E5F67" w:rsidP="001E5F67">
      <w:pPr>
        <w:pStyle w:val="PargrafodaLista"/>
        <w:tabs>
          <w:tab w:val="left" w:pos="9120"/>
        </w:tabs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lastRenderedPageBreak/>
        <w:tab/>
      </w:r>
    </w:p>
    <w:p w14:paraId="2B731708" w14:textId="77777777" w:rsidR="00D72ECB" w:rsidRPr="002505A4" w:rsidRDefault="00D72ECB" w:rsidP="00D72ECB">
      <w:pPr>
        <w:pStyle w:val="PargrafodaLista"/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22"/>
          <w:szCs w:val="22"/>
        </w:rPr>
      </w:pPr>
    </w:p>
    <w:p w14:paraId="7947645F" w14:textId="77777777" w:rsidR="00826712" w:rsidRDefault="00826712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sectPr w:rsidR="00826712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F3580" w14:textId="77777777" w:rsidR="00D54CA3" w:rsidRDefault="00D54CA3" w:rsidP="00E724D1">
      <w:r>
        <w:separator/>
      </w:r>
    </w:p>
  </w:endnote>
  <w:endnote w:type="continuationSeparator" w:id="0">
    <w:p w14:paraId="3AB4262C" w14:textId="77777777" w:rsidR="00D54CA3" w:rsidRDefault="00D54CA3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11557" w14:textId="77777777" w:rsidR="00D54CA3" w:rsidRDefault="00D54CA3" w:rsidP="00E724D1">
      <w:r>
        <w:separator/>
      </w:r>
    </w:p>
  </w:footnote>
  <w:footnote w:type="continuationSeparator" w:id="0">
    <w:p w14:paraId="736F1004" w14:textId="77777777" w:rsidR="00D54CA3" w:rsidRDefault="00D54CA3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1EF0"/>
    <w:multiLevelType w:val="hybridMultilevel"/>
    <w:tmpl w:val="1798A45E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CDA7466"/>
    <w:multiLevelType w:val="hybridMultilevel"/>
    <w:tmpl w:val="4FFA978E"/>
    <w:lvl w:ilvl="0" w:tplc="35C418DE">
      <w:numFmt w:val="bullet"/>
      <w:lvlText w:val=""/>
      <w:lvlJc w:val="left"/>
      <w:pPr>
        <w:ind w:left="2148" w:hanging="360"/>
      </w:pPr>
      <w:rPr>
        <w:rFonts w:ascii="Wingdings" w:eastAsia="Times New Roman" w:hAnsi="Wingdings" w:cs="Consola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6772CD2"/>
    <w:multiLevelType w:val="hybridMultilevel"/>
    <w:tmpl w:val="9DA2E224"/>
    <w:lvl w:ilvl="0" w:tplc="0A887AFC">
      <w:numFmt w:val="bullet"/>
      <w:lvlText w:val=""/>
      <w:lvlJc w:val="left"/>
      <w:pPr>
        <w:ind w:left="2148" w:hanging="360"/>
      </w:pPr>
      <w:rPr>
        <w:rFonts w:ascii="Wingdings" w:eastAsia="Times New Roman" w:hAnsi="Wingdings" w:cs="Consola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3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50"/>
    <w:rsid w:val="00007990"/>
    <w:rsid w:val="0003022B"/>
    <w:rsid w:val="00037DA1"/>
    <w:rsid w:val="000457F9"/>
    <w:rsid w:val="00046C74"/>
    <w:rsid w:val="000637CC"/>
    <w:rsid w:val="00084654"/>
    <w:rsid w:val="00093FAD"/>
    <w:rsid w:val="000C2080"/>
    <w:rsid w:val="000C48C2"/>
    <w:rsid w:val="000C5810"/>
    <w:rsid w:val="000D0A9E"/>
    <w:rsid w:val="000E2823"/>
    <w:rsid w:val="000F5CDA"/>
    <w:rsid w:val="00101B3F"/>
    <w:rsid w:val="001169E4"/>
    <w:rsid w:val="00122530"/>
    <w:rsid w:val="001352FF"/>
    <w:rsid w:val="0016504B"/>
    <w:rsid w:val="001669D6"/>
    <w:rsid w:val="00186205"/>
    <w:rsid w:val="0019330D"/>
    <w:rsid w:val="001C022A"/>
    <w:rsid w:val="001C20C6"/>
    <w:rsid w:val="001D2796"/>
    <w:rsid w:val="001D67E0"/>
    <w:rsid w:val="001E486A"/>
    <w:rsid w:val="001E5F67"/>
    <w:rsid w:val="001E6F94"/>
    <w:rsid w:val="002024D1"/>
    <w:rsid w:val="002105C7"/>
    <w:rsid w:val="00216F6C"/>
    <w:rsid w:val="00233F60"/>
    <w:rsid w:val="00234752"/>
    <w:rsid w:val="00235CFD"/>
    <w:rsid w:val="00243D04"/>
    <w:rsid w:val="002505A4"/>
    <w:rsid w:val="00253CDF"/>
    <w:rsid w:val="002737E3"/>
    <w:rsid w:val="00277A0E"/>
    <w:rsid w:val="00281BA8"/>
    <w:rsid w:val="002915C6"/>
    <w:rsid w:val="00293AD6"/>
    <w:rsid w:val="00294F68"/>
    <w:rsid w:val="002A1CB0"/>
    <w:rsid w:val="002B3932"/>
    <w:rsid w:val="002D00C3"/>
    <w:rsid w:val="002F17F0"/>
    <w:rsid w:val="002F5D30"/>
    <w:rsid w:val="00311EFB"/>
    <w:rsid w:val="00316A20"/>
    <w:rsid w:val="00337CBF"/>
    <w:rsid w:val="00354C10"/>
    <w:rsid w:val="003742C2"/>
    <w:rsid w:val="0038079A"/>
    <w:rsid w:val="003908FD"/>
    <w:rsid w:val="00395EC4"/>
    <w:rsid w:val="003F1023"/>
    <w:rsid w:val="003F41FE"/>
    <w:rsid w:val="00411263"/>
    <w:rsid w:val="00412A15"/>
    <w:rsid w:val="00412DCA"/>
    <w:rsid w:val="004303B6"/>
    <w:rsid w:val="00432F11"/>
    <w:rsid w:val="004502AE"/>
    <w:rsid w:val="0046232B"/>
    <w:rsid w:val="00462744"/>
    <w:rsid w:val="00465C45"/>
    <w:rsid w:val="00467BF9"/>
    <w:rsid w:val="00476960"/>
    <w:rsid w:val="00496D6B"/>
    <w:rsid w:val="004B0ED2"/>
    <w:rsid w:val="004E247E"/>
    <w:rsid w:val="004E2C24"/>
    <w:rsid w:val="004F4B2F"/>
    <w:rsid w:val="005030C2"/>
    <w:rsid w:val="00533DB5"/>
    <w:rsid w:val="0055653D"/>
    <w:rsid w:val="00560CE5"/>
    <w:rsid w:val="00560E05"/>
    <w:rsid w:val="00561570"/>
    <w:rsid w:val="0056631B"/>
    <w:rsid w:val="00577C2D"/>
    <w:rsid w:val="005828A0"/>
    <w:rsid w:val="005870CC"/>
    <w:rsid w:val="00593301"/>
    <w:rsid w:val="00593DD9"/>
    <w:rsid w:val="005E1A75"/>
    <w:rsid w:val="005E5DF5"/>
    <w:rsid w:val="00604C64"/>
    <w:rsid w:val="0061088E"/>
    <w:rsid w:val="00614777"/>
    <w:rsid w:val="00620A5B"/>
    <w:rsid w:val="0063375B"/>
    <w:rsid w:val="00635F96"/>
    <w:rsid w:val="00654511"/>
    <w:rsid w:val="00671864"/>
    <w:rsid w:val="0068465A"/>
    <w:rsid w:val="0068553C"/>
    <w:rsid w:val="00697CE4"/>
    <w:rsid w:val="006B424F"/>
    <w:rsid w:val="006B7538"/>
    <w:rsid w:val="006B77E0"/>
    <w:rsid w:val="007043B3"/>
    <w:rsid w:val="0073582D"/>
    <w:rsid w:val="0074148A"/>
    <w:rsid w:val="00750E90"/>
    <w:rsid w:val="00765BF9"/>
    <w:rsid w:val="00774838"/>
    <w:rsid w:val="0078411E"/>
    <w:rsid w:val="007B5A8B"/>
    <w:rsid w:val="007F34E1"/>
    <w:rsid w:val="00804374"/>
    <w:rsid w:val="00810A17"/>
    <w:rsid w:val="008151C2"/>
    <w:rsid w:val="00826712"/>
    <w:rsid w:val="0083163D"/>
    <w:rsid w:val="008642A5"/>
    <w:rsid w:val="00880EC1"/>
    <w:rsid w:val="008867F8"/>
    <w:rsid w:val="008A3CEE"/>
    <w:rsid w:val="008B7363"/>
    <w:rsid w:val="008D330E"/>
    <w:rsid w:val="008E468B"/>
    <w:rsid w:val="009260EA"/>
    <w:rsid w:val="009309DD"/>
    <w:rsid w:val="0094180A"/>
    <w:rsid w:val="00951AEC"/>
    <w:rsid w:val="0095309A"/>
    <w:rsid w:val="00954F74"/>
    <w:rsid w:val="009879D2"/>
    <w:rsid w:val="0099298F"/>
    <w:rsid w:val="009C073A"/>
    <w:rsid w:val="009D02CC"/>
    <w:rsid w:val="009D3061"/>
    <w:rsid w:val="009D43EE"/>
    <w:rsid w:val="009E70A9"/>
    <w:rsid w:val="009F2777"/>
    <w:rsid w:val="009F388D"/>
    <w:rsid w:val="009F43A3"/>
    <w:rsid w:val="00A14E74"/>
    <w:rsid w:val="00A52786"/>
    <w:rsid w:val="00A602C6"/>
    <w:rsid w:val="00A66569"/>
    <w:rsid w:val="00A7317C"/>
    <w:rsid w:val="00A81F0D"/>
    <w:rsid w:val="00A84578"/>
    <w:rsid w:val="00AB3D30"/>
    <w:rsid w:val="00AC2443"/>
    <w:rsid w:val="00AC7251"/>
    <w:rsid w:val="00AD02C8"/>
    <w:rsid w:val="00AF1282"/>
    <w:rsid w:val="00B02090"/>
    <w:rsid w:val="00B04F50"/>
    <w:rsid w:val="00B16D50"/>
    <w:rsid w:val="00B2721B"/>
    <w:rsid w:val="00B44AC4"/>
    <w:rsid w:val="00B558E2"/>
    <w:rsid w:val="00B652B5"/>
    <w:rsid w:val="00BA04B5"/>
    <w:rsid w:val="00BA1E2A"/>
    <w:rsid w:val="00BF4FC7"/>
    <w:rsid w:val="00C011AE"/>
    <w:rsid w:val="00C063D2"/>
    <w:rsid w:val="00C16667"/>
    <w:rsid w:val="00C217CD"/>
    <w:rsid w:val="00C579E0"/>
    <w:rsid w:val="00C61AB7"/>
    <w:rsid w:val="00C83EBC"/>
    <w:rsid w:val="00CA216D"/>
    <w:rsid w:val="00CB0361"/>
    <w:rsid w:val="00CB3EFC"/>
    <w:rsid w:val="00CB711A"/>
    <w:rsid w:val="00CE5330"/>
    <w:rsid w:val="00CE565C"/>
    <w:rsid w:val="00D169B4"/>
    <w:rsid w:val="00D17E01"/>
    <w:rsid w:val="00D325A4"/>
    <w:rsid w:val="00D33C9A"/>
    <w:rsid w:val="00D43E6F"/>
    <w:rsid w:val="00D501CC"/>
    <w:rsid w:val="00D54CA3"/>
    <w:rsid w:val="00D54D00"/>
    <w:rsid w:val="00D70DBB"/>
    <w:rsid w:val="00D72ECB"/>
    <w:rsid w:val="00D81522"/>
    <w:rsid w:val="00D90BCC"/>
    <w:rsid w:val="00D94FEF"/>
    <w:rsid w:val="00DB4C57"/>
    <w:rsid w:val="00DB4FFB"/>
    <w:rsid w:val="00DE77B5"/>
    <w:rsid w:val="00DF7E5E"/>
    <w:rsid w:val="00E145C7"/>
    <w:rsid w:val="00E331C6"/>
    <w:rsid w:val="00E44DEF"/>
    <w:rsid w:val="00E45257"/>
    <w:rsid w:val="00E45791"/>
    <w:rsid w:val="00E46761"/>
    <w:rsid w:val="00E61330"/>
    <w:rsid w:val="00E724D1"/>
    <w:rsid w:val="00E72DD4"/>
    <w:rsid w:val="00E8427D"/>
    <w:rsid w:val="00EA0839"/>
    <w:rsid w:val="00EA2A8F"/>
    <w:rsid w:val="00EA3411"/>
    <w:rsid w:val="00EB27D5"/>
    <w:rsid w:val="00EC7586"/>
    <w:rsid w:val="00EE620A"/>
    <w:rsid w:val="00EF28A2"/>
    <w:rsid w:val="00F02583"/>
    <w:rsid w:val="00F3493B"/>
    <w:rsid w:val="00F4259F"/>
    <w:rsid w:val="00F64EFF"/>
    <w:rsid w:val="00F83973"/>
    <w:rsid w:val="00F945FF"/>
    <w:rsid w:val="00FB5470"/>
    <w:rsid w:val="00FB5B5C"/>
    <w:rsid w:val="00FD1198"/>
    <w:rsid w:val="00FE14CF"/>
    <w:rsid w:val="00FE1DA9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9C02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A57DC3-0413-42AA-9BEC-DE9E98842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Atividades SI</Template>
  <TotalTime>80</TotalTime>
  <Pages>2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Junior Guilherme Cristovam de Jesus</cp:lastModifiedBy>
  <cp:revision>4</cp:revision>
  <cp:lastPrinted>2012-04-26T14:23:00Z</cp:lastPrinted>
  <dcterms:created xsi:type="dcterms:W3CDTF">2016-02-26T22:08:00Z</dcterms:created>
  <dcterms:modified xsi:type="dcterms:W3CDTF">2016-08-16T00:05:00Z</dcterms:modified>
</cp:coreProperties>
</file>